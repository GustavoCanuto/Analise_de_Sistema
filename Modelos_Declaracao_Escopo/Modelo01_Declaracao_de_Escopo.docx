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C6217F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C6217F" w:rsidRPr="00C52528" w:rsidRDefault="00C6217F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C6217F" w:rsidRPr="00C52528" w:rsidRDefault="00C6217F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C6217F" w:rsidRPr="00C52528" w:rsidRDefault="00C6217F" w:rsidP="00DB19BE">
            <w:pPr>
              <w:pStyle w:val="Verses"/>
            </w:pPr>
          </w:p>
        </w:tc>
      </w:tr>
    </w:tbl>
    <w:p w:rsidR="00C6217F" w:rsidRDefault="00C6217F" w:rsidP="00C6217F"/>
    <w:p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Default="00C6217F" w:rsidP="00C6217F">
          <w:pPr>
            <w:pStyle w:val="CabealhodoSumrio"/>
          </w:pPr>
          <w:r>
            <w:t>Sumário</w:t>
          </w:r>
          <w:bookmarkStart w:id="0" w:name="_GoBack"/>
          <w:bookmarkEnd w:id="0"/>
        </w:p>
        <w:p w:rsidR="00651C05" w:rsidRDefault="00C62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399512" w:history="1">
            <w:r w:rsidR="00651C05" w:rsidRPr="00473539">
              <w:rPr>
                <w:rStyle w:val="Hyperlink"/>
                <w:noProof/>
              </w:rPr>
              <w:t>1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Objetivos deste documento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_Toc460399512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F932C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3" w:history="1">
            <w:r w:rsidR="00651C05" w:rsidRPr="00473539">
              <w:rPr>
                <w:rStyle w:val="Hyperlink"/>
                <w:noProof/>
              </w:rPr>
              <w:t>2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Situação atual e justificativa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_Toc460399513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F932C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4" w:history="1">
            <w:r w:rsidR="00651C05" w:rsidRPr="00473539">
              <w:rPr>
                <w:rStyle w:val="Hyperlink"/>
                <w:noProof/>
              </w:rPr>
              <w:t>3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Objetivos SMART e critérios de sucesso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_Toc460399514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F932C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5" w:history="1">
            <w:r w:rsidR="00651C05" w:rsidRPr="00473539">
              <w:rPr>
                <w:rStyle w:val="Hyperlink"/>
                <w:noProof/>
              </w:rPr>
              <w:t>4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Escopo do Produto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_Toc460399515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F932C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6" w:history="1">
            <w:r w:rsidR="00651C05" w:rsidRPr="00473539">
              <w:rPr>
                <w:rStyle w:val="Hyperlink"/>
                <w:noProof/>
              </w:rPr>
              <w:t>5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Exclusões do projeto / Fora do Escopo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_Toc460399516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F932C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7" w:history="1">
            <w:r w:rsidR="00651C05" w:rsidRPr="00473539">
              <w:rPr>
                <w:rStyle w:val="Hyperlink"/>
                <w:noProof/>
              </w:rPr>
              <w:t>6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Restrições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_Toc460399517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F932C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8" w:history="1">
            <w:r w:rsidR="00651C05" w:rsidRPr="00473539">
              <w:rPr>
                <w:rStyle w:val="Hyperlink"/>
                <w:noProof/>
              </w:rPr>
              <w:t>7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Premissas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_Toc460399518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F932C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9" w:history="1">
            <w:r w:rsidR="00651C05" w:rsidRPr="00473539">
              <w:rPr>
                <w:rStyle w:val="Hyperlink"/>
                <w:noProof/>
              </w:rPr>
              <w:t>8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Estrutura Analítica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_Toc460399519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C6217F" w:rsidRDefault="00C6217F" w:rsidP="00C6217F">
          <w:r>
            <w:rPr>
              <w:b/>
              <w:bCs/>
            </w:rPr>
            <w:fldChar w:fldCharType="end"/>
          </w:r>
        </w:p>
      </w:sdtContent>
    </w:sdt>
    <w:p w:rsidR="00C6217F" w:rsidRDefault="00C6217F" w:rsidP="00C6217F"/>
    <w:p w:rsidR="00C6217F" w:rsidRDefault="00C6217F" w:rsidP="00C6217F"/>
    <w:p w:rsidR="00C6217F" w:rsidRPr="008843C9" w:rsidRDefault="00C6217F" w:rsidP="00C6217F">
      <w:pPr>
        <w:pStyle w:val="Ttulo1"/>
      </w:pPr>
      <w:bookmarkStart w:id="1" w:name="_Toc460399512"/>
      <w:r w:rsidRPr="00C6217F">
        <w:t>Objetivos</w:t>
      </w:r>
      <w:r w:rsidRPr="008843C9">
        <w:t xml:space="preserve"> deste documento</w:t>
      </w:r>
      <w:bookmarkEnd w:id="1"/>
    </w:p>
    <w:p w:rsidR="00C6217F" w:rsidRDefault="00C6217F" w:rsidP="00C6217F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:rsidR="002A19BF" w:rsidRPr="00B12ADB" w:rsidRDefault="002A19BF" w:rsidP="002A19BF"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:rsidR="002A19BF" w:rsidRPr="00B12ADB" w:rsidRDefault="002A19BF" w:rsidP="002A19BF"/>
    <w:p w:rsidR="002A19BF" w:rsidRDefault="002A19BF" w:rsidP="002A19BF"/>
    <w:p w:rsidR="003D437B" w:rsidRDefault="003D437B" w:rsidP="003D437B">
      <w:pPr>
        <w:pStyle w:val="Ttulo1"/>
      </w:pPr>
      <w:bookmarkStart w:id="2" w:name="_Toc383380604"/>
      <w:bookmarkStart w:id="3" w:name="_Toc460399513"/>
      <w:r>
        <w:t xml:space="preserve">Situação atual e justificativa </w:t>
      </w:r>
      <w:r w:rsidRPr="00057D0A">
        <w:t xml:space="preserve">do </w:t>
      </w:r>
      <w:r>
        <w:t>projeto</w:t>
      </w:r>
      <w:bookmarkEnd w:id="2"/>
      <w:bookmarkEnd w:id="3"/>
    </w:p>
    <w:p w:rsidR="003D437B" w:rsidRPr="00057D0A" w:rsidRDefault="003D437B" w:rsidP="00C6217F">
      <w:pPr>
        <w:pStyle w:val="Comments"/>
      </w:pPr>
      <w:r w:rsidRPr="00057D0A">
        <w:t>[</w:t>
      </w:r>
      <w:r>
        <w:t xml:space="preserve">Passado, onde está. Descreva a situação atual e o que motivou a realização do </w:t>
      </w:r>
      <w:r w:rsidR="00C6217F">
        <w:t>projeto</w:t>
      </w:r>
      <w:r w:rsidR="00C6217F" w:rsidRPr="00057D0A">
        <w:t>.</w:t>
      </w:r>
      <w:proofErr w:type="gramStart"/>
      <w:r w:rsidR="00C6217F" w:rsidRPr="00057D0A">
        <w:t xml:space="preserve"> ]</w:t>
      </w:r>
      <w:proofErr w:type="gramEnd"/>
    </w:p>
    <w:p w:rsidR="00AB29AC" w:rsidRDefault="00AB29AC" w:rsidP="00AB29AC">
      <w:pPr>
        <w:rPr>
          <w:i/>
        </w:rPr>
      </w:pPr>
      <w:r w:rsidRPr="00552825">
        <w:rPr>
          <w:i/>
        </w:rPr>
        <w:t>Segundo a OMS, Qualidade de vida é a percepção do indivíduo de sua posição na vida, no contexto da cultura e sistemas de valores nos quais ele vive, e em relação aos seus objetivos, expectativas, padrões e preocupações.</w:t>
      </w:r>
    </w:p>
    <w:p w:rsidR="00AB29AC" w:rsidRDefault="00AB29AC" w:rsidP="00AB29AC">
      <w:pPr>
        <w:rPr>
          <w:i/>
        </w:rPr>
      </w:pPr>
      <w:r>
        <w:rPr>
          <w:i/>
        </w:rPr>
        <w:t>Você trabalha atualmente em uma empresa e considera que poderia usar seus esforços de forma mais inteligente de modo a ter uma melhor qualidade de vida, principalmente resolver os seguintes problemas atuais:</w:t>
      </w:r>
    </w:p>
    <w:p w:rsidR="00AB29AC" w:rsidRDefault="00AB29AC" w:rsidP="00AB29AC">
      <w:pPr>
        <w:pStyle w:val="PargrafodaLista"/>
        <w:numPr>
          <w:ilvl w:val="0"/>
          <w:numId w:val="4"/>
        </w:numPr>
      </w:pPr>
      <w:r>
        <w:t>Sobrando mês no meu salário;</w:t>
      </w:r>
    </w:p>
    <w:p w:rsidR="00AB29AC" w:rsidRDefault="00AB29AC" w:rsidP="00AB29AC">
      <w:pPr>
        <w:pStyle w:val="PargrafodaLista"/>
        <w:numPr>
          <w:ilvl w:val="0"/>
          <w:numId w:val="4"/>
        </w:numPr>
      </w:pPr>
      <w:r>
        <w:t>Faltando horas no meu sono;</w:t>
      </w:r>
    </w:p>
    <w:p w:rsidR="00AB29AC" w:rsidRPr="00107442" w:rsidRDefault="00AB29AC" w:rsidP="00AB29AC">
      <w:pPr>
        <w:pStyle w:val="PargrafodaLista"/>
        <w:numPr>
          <w:ilvl w:val="0"/>
          <w:numId w:val="4"/>
        </w:numPr>
      </w:pPr>
      <w:r>
        <w:t>Faltando saúde e preparo físico.</w:t>
      </w:r>
    </w:p>
    <w:p w:rsidR="003D437B" w:rsidRDefault="003D437B" w:rsidP="003D437B"/>
    <w:p w:rsidR="003D437B" w:rsidRDefault="003D437B" w:rsidP="003D437B"/>
    <w:p w:rsidR="003D437B" w:rsidRPr="00057D0A" w:rsidRDefault="003D437B" w:rsidP="003D437B">
      <w:pPr>
        <w:pStyle w:val="Ttulo1"/>
      </w:pPr>
      <w:bookmarkStart w:id="4" w:name="_Toc383380605"/>
      <w:bookmarkStart w:id="5" w:name="_Toc460399514"/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  <w:bookmarkEnd w:id="4"/>
      <w:bookmarkEnd w:id="5"/>
    </w:p>
    <w:p w:rsidR="003D437B" w:rsidRDefault="003D437B" w:rsidP="00C6217F">
      <w:pPr>
        <w:pStyle w:val="Comments"/>
      </w:pPr>
      <w:r w:rsidRPr="00594A56">
        <w:t>[</w:t>
      </w:r>
      <w:r>
        <w:t xml:space="preserve">Futuro, </w:t>
      </w:r>
      <w:proofErr w:type="gramStart"/>
      <w:r>
        <w:t>onde</w:t>
      </w:r>
      <w:proofErr w:type="gramEnd"/>
      <w:r>
        <w:t xml:space="preserve"> quer chegar. Descreva os benefícios esperados detalhando de forma clara </w:t>
      </w:r>
      <w:hyperlink r:id="rId9" w:tooltip="Objetivos SMART" w:history="1">
        <w:r w:rsidR="0007469D" w:rsidRPr="0007469D">
          <w:rPr>
            <w:rStyle w:val="Hyperlink"/>
            <w:b/>
            <w:bCs/>
          </w:rPr>
          <w:t>Objetivos SMART</w:t>
        </w:r>
      </w:hyperlink>
      <w:r w:rsidR="0007469D">
        <w:t xml:space="preserve"> </w:t>
      </w:r>
      <w:r w:rsidRPr="00594A56">
        <w:t>e critérios de sucesso relacionados</w:t>
      </w:r>
      <w:r>
        <w:t>.</w:t>
      </w:r>
    </w:p>
    <w:p w:rsidR="003D437B" w:rsidRPr="006F79CA" w:rsidRDefault="003D437B" w:rsidP="00C6217F">
      <w:pPr>
        <w:pStyle w:val="Comments"/>
      </w:pPr>
      <w:proofErr w:type="gramStart"/>
      <w:r w:rsidRPr="006F79CA">
        <w:t xml:space="preserve">SMART: </w:t>
      </w:r>
      <w:proofErr w:type="spellStart"/>
      <w:r w:rsidRPr="006F79CA">
        <w:t>Specific</w:t>
      </w:r>
      <w:proofErr w:type="spellEnd"/>
      <w:r w:rsidRPr="006F79CA">
        <w:t xml:space="preserve">: Específico, </w:t>
      </w:r>
      <w:proofErr w:type="spellStart"/>
      <w:r w:rsidRPr="006F79CA">
        <w:t>Measurable</w:t>
      </w:r>
      <w:proofErr w:type="spellEnd"/>
      <w:r w:rsidRPr="006F79CA">
        <w:t xml:space="preserve">: </w:t>
      </w:r>
      <w:r>
        <w:t xml:space="preserve">Indicador e </w:t>
      </w:r>
      <w:r w:rsidRPr="006F79CA">
        <w:t xml:space="preserve">meta, </w:t>
      </w:r>
      <w:proofErr w:type="spellStart"/>
      <w:r w:rsidRPr="006F79CA">
        <w:t>Assignable</w:t>
      </w:r>
      <w:proofErr w:type="spellEnd"/>
      <w:r w:rsidRPr="006F79CA">
        <w:t>:</w:t>
      </w:r>
      <w:r w:rsidR="00BC5600">
        <w:t xml:space="preserve"> </w:t>
      </w:r>
      <w:r w:rsidRPr="006F79CA">
        <w:t xml:space="preserve">Quem, </w:t>
      </w:r>
      <w:proofErr w:type="spellStart"/>
      <w:r w:rsidRPr="006F79CA">
        <w:t>Realistic</w:t>
      </w:r>
      <w:proofErr w:type="spellEnd"/>
      <w:r w:rsidRPr="006F79CA">
        <w:t xml:space="preserve">: </w:t>
      </w:r>
      <w:r w:rsidR="00BC5600" w:rsidRPr="006F79CA">
        <w:t>realístico</w:t>
      </w:r>
      <w:r w:rsidRPr="006F79CA">
        <w:t>, Time-</w:t>
      </w:r>
      <w:proofErr w:type="spellStart"/>
      <w:r w:rsidRPr="006F79CA">
        <w:t>related</w:t>
      </w:r>
      <w:proofErr w:type="spellEnd"/>
      <w:r w:rsidRPr="006F79CA">
        <w:t>:</w:t>
      </w:r>
      <w:r w:rsidR="00BC5600">
        <w:t xml:space="preserve"> </w:t>
      </w:r>
      <w:r w:rsidRPr="006F79CA">
        <w:t>Quando ]</w:t>
      </w:r>
      <w:proofErr w:type="gramEnd"/>
    </w:p>
    <w:p w:rsidR="00AB29AC" w:rsidRDefault="00AB29AC" w:rsidP="00AB29AC">
      <w:r w:rsidRPr="00AD5926">
        <w:lastRenderedPageBreak/>
        <w:t>O projeto será considerado um sucesso se atender a todos os critérios de aceitação das entregas, respeitar as restrições e cumprir o cronograma de execução e principalmente atender os objetivos abaixo:</w:t>
      </w:r>
    </w:p>
    <w:p w:rsidR="00AB29AC" w:rsidRDefault="00AB29AC" w:rsidP="00AB29AC">
      <w:pPr>
        <w:pStyle w:val="PargrafodaLista"/>
        <w:numPr>
          <w:ilvl w:val="0"/>
          <w:numId w:val="5"/>
        </w:numPr>
      </w:pPr>
      <w:r w:rsidRPr="00AD5926">
        <w:t>Aument</w:t>
      </w:r>
      <w:r>
        <w:t xml:space="preserve">o de 20% na renda anual </w:t>
      </w:r>
      <w:r w:rsidR="004F7506">
        <w:t>em 12 meses</w:t>
      </w:r>
      <w:r>
        <w:t>;</w:t>
      </w:r>
    </w:p>
    <w:p w:rsidR="00AB29AC" w:rsidRDefault="00AB29AC" w:rsidP="00AB29AC">
      <w:pPr>
        <w:pStyle w:val="PargrafodaLista"/>
        <w:numPr>
          <w:ilvl w:val="0"/>
          <w:numId w:val="5"/>
        </w:numPr>
      </w:pPr>
      <w:r w:rsidRPr="00AD5926">
        <w:t xml:space="preserve">Aumento de 10% na produtividade </w:t>
      </w:r>
      <w:r w:rsidR="004F7506">
        <w:t xml:space="preserve">em </w:t>
      </w:r>
      <w:proofErr w:type="gramStart"/>
      <w:r w:rsidR="004F7506">
        <w:t>6</w:t>
      </w:r>
      <w:proofErr w:type="gramEnd"/>
      <w:r w:rsidR="004F7506">
        <w:t xml:space="preserve"> meses</w:t>
      </w:r>
      <w:r>
        <w:t>;</w:t>
      </w:r>
    </w:p>
    <w:p w:rsidR="00AB29AC" w:rsidRPr="00AD5926" w:rsidRDefault="00AB29AC" w:rsidP="00AB29AC">
      <w:pPr>
        <w:pStyle w:val="PargrafodaLista"/>
        <w:numPr>
          <w:ilvl w:val="0"/>
          <w:numId w:val="5"/>
        </w:numPr>
      </w:pPr>
      <w:r w:rsidRPr="00AD5926">
        <w:t xml:space="preserve">IMC de peso normal </w:t>
      </w:r>
      <w:r>
        <w:t>baseado na avaliação de especialista</w:t>
      </w:r>
      <w:r w:rsidR="004F7506">
        <w:t xml:space="preserve"> em </w:t>
      </w:r>
      <w:proofErr w:type="gramStart"/>
      <w:r w:rsidR="004F7506">
        <w:t>3</w:t>
      </w:r>
      <w:proofErr w:type="gramEnd"/>
      <w:r w:rsidR="004F7506">
        <w:t xml:space="preserve"> meses</w:t>
      </w:r>
      <w:r>
        <w:t>.</w:t>
      </w:r>
    </w:p>
    <w:p w:rsidR="003D437B" w:rsidRDefault="003D437B" w:rsidP="003D437B"/>
    <w:p w:rsidR="002A19BF" w:rsidRDefault="002A19BF" w:rsidP="002A19BF"/>
    <w:p w:rsidR="002A19BF" w:rsidRPr="00C46898" w:rsidRDefault="002A19BF" w:rsidP="002A19BF">
      <w:pPr>
        <w:pStyle w:val="Ttulo1"/>
      </w:pPr>
      <w:bookmarkStart w:id="6" w:name="_Toc383380606"/>
      <w:bookmarkStart w:id="7" w:name="_Toc460399515"/>
      <w:r w:rsidRPr="00C46898">
        <w:t>Escopo do Produto</w:t>
      </w:r>
      <w:bookmarkEnd w:id="6"/>
      <w:bookmarkEnd w:id="7"/>
    </w:p>
    <w:p w:rsidR="002A19BF" w:rsidRPr="00C46898" w:rsidRDefault="002A19BF" w:rsidP="00C6217F">
      <w:pPr>
        <w:pStyle w:val="Comments"/>
      </w:pPr>
      <w:r w:rsidRPr="00C46898">
        <w:t>[</w:t>
      </w:r>
      <w:hyperlink r:id="rId10" w:tooltip="Requisito" w:history="1">
        <w:r w:rsidR="0079397C" w:rsidRPr="0079397C">
          <w:rPr>
            <w:rStyle w:val="Hyperlink"/>
          </w:rPr>
          <w:t>Requisit</w:t>
        </w:r>
        <w:r w:rsidR="0079397C">
          <w:rPr>
            <w:rStyle w:val="Hyperlink"/>
          </w:rPr>
          <w:t>os</w:t>
        </w:r>
      </w:hyperlink>
      <w:r w:rsidRPr="00C46898">
        <w:t xml:space="preserve"> e características do produto ou serviço </w:t>
      </w:r>
      <w:r w:rsidR="00211D53">
        <w:t>a ser entregue pel</w:t>
      </w:r>
      <w:r w:rsidRPr="00C46898">
        <w:t xml:space="preserve">o </w:t>
      </w:r>
      <w:r w:rsidR="00BC5600" w:rsidRPr="00C46898">
        <w:t>projeto.</w:t>
      </w:r>
      <w:proofErr w:type="gramStart"/>
      <w:r w:rsidR="00BC5600" w:rsidRPr="00C46898">
        <w:t xml:space="preserve"> ]</w:t>
      </w:r>
      <w:proofErr w:type="gramEnd"/>
    </w:p>
    <w:p w:rsidR="00935489" w:rsidRPr="00AA3C95" w:rsidRDefault="00935489" w:rsidP="00935489">
      <w:pPr>
        <w:pStyle w:val="Comments"/>
      </w:pPr>
      <w:r>
        <w:t>[Ex.:</w:t>
      </w:r>
      <w:r w:rsidRPr="00935489">
        <w:t xml:space="preserve"> </w:t>
      </w:r>
      <w:r>
        <w:t xml:space="preserve">Vide a lista dos produtos e seus requisitos no </w:t>
      </w:r>
      <w:hyperlink r:id="rId11" w:history="1">
        <w:proofErr w:type="spellStart"/>
        <w:r w:rsidRPr="00935489">
          <w:rPr>
            <w:rStyle w:val="Hyperlink"/>
          </w:rPr>
          <w:t>Dicionario</w:t>
        </w:r>
        <w:proofErr w:type="spellEnd"/>
        <w:r w:rsidRPr="00935489">
          <w:rPr>
            <w:rStyle w:val="Hyperlink"/>
          </w:rPr>
          <w:t xml:space="preserve"> da EAP com </w:t>
        </w:r>
        <w:proofErr w:type="gramStart"/>
        <w:r w:rsidRPr="00935489">
          <w:rPr>
            <w:rStyle w:val="Hyperlink"/>
          </w:rPr>
          <w:t>requisitos.</w:t>
        </w:r>
        <w:proofErr w:type="gramEnd"/>
        <w:r w:rsidRPr="00935489">
          <w:rPr>
            <w:rStyle w:val="Hyperlink"/>
          </w:rPr>
          <w:t>xlsx</w:t>
        </w:r>
      </w:hyperlink>
      <w:r>
        <w:t>]</w:t>
      </w:r>
    </w:p>
    <w:p w:rsidR="00AB29AC" w:rsidRDefault="00AB29AC" w:rsidP="00AB29AC">
      <w:r>
        <w:t>Abaixo os produtos a serem entregues pelo projeto de modo a atender os objetivos SMART:</w:t>
      </w:r>
    </w:p>
    <w:p w:rsidR="00AB29AC" w:rsidRDefault="00AB29AC" w:rsidP="00AB29AC">
      <w:pPr>
        <w:pStyle w:val="PargrafodaLista"/>
        <w:numPr>
          <w:ilvl w:val="0"/>
          <w:numId w:val="6"/>
        </w:numPr>
      </w:pPr>
      <w:r>
        <w:t>Promoção;</w:t>
      </w:r>
    </w:p>
    <w:p w:rsidR="00AB29AC" w:rsidRDefault="00AB29AC" w:rsidP="00AB29AC">
      <w:pPr>
        <w:pStyle w:val="PargrafodaLista"/>
        <w:numPr>
          <w:ilvl w:val="0"/>
          <w:numId w:val="6"/>
        </w:numPr>
      </w:pPr>
      <w:r>
        <w:t>Corte nos gastos mensais;</w:t>
      </w:r>
    </w:p>
    <w:p w:rsidR="00AB29AC" w:rsidRDefault="00AB29AC" w:rsidP="00AB29AC">
      <w:pPr>
        <w:pStyle w:val="PargrafodaLista"/>
        <w:numPr>
          <w:ilvl w:val="0"/>
          <w:numId w:val="6"/>
        </w:numPr>
      </w:pPr>
      <w:r>
        <w:t>Corte de horas improdutivas;</w:t>
      </w:r>
    </w:p>
    <w:p w:rsidR="00AB29AC" w:rsidRDefault="00AB29AC" w:rsidP="00AB29AC">
      <w:pPr>
        <w:pStyle w:val="PargrafodaLista"/>
        <w:numPr>
          <w:ilvl w:val="0"/>
          <w:numId w:val="6"/>
        </w:numPr>
      </w:pPr>
      <w:r>
        <w:t>Redução das ocorrências;</w:t>
      </w:r>
    </w:p>
    <w:p w:rsidR="00AB29AC" w:rsidRDefault="00AB29AC" w:rsidP="00AB29AC">
      <w:pPr>
        <w:pStyle w:val="PargrafodaLista"/>
        <w:numPr>
          <w:ilvl w:val="0"/>
          <w:numId w:val="6"/>
        </w:numPr>
      </w:pPr>
      <w:r>
        <w:t>Maior eficiência;</w:t>
      </w:r>
    </w:p>
    <w:p w:rsidR="00AB29AC" w:rsidRDefault="00AB29AC" w:rsidP="00AB29AC">
      <w:pPr>
        <w:pStyle w:val="PargrafodaLista"/>
        <w:numPr>
          <w:ilvl w:val="0"/>
          <w:numId w:val="6"/>
        </w:numPr>
      </w:pPr>
      <w:r>
        <w:t>Preparo físico;</w:t>
      </w:r>
    </w:p>
    <w:p w:rsidR="00AB29AC" w:rsidRDefault="00AB29AC" w:rsidP="00AB29AC">
      <w:pPr>
        <w:pStyle w:val="PargrafodaLista"/>
        <w:numPr>
          <w:ilvl w:val="0"/>
          <w:numId w:val="6"/>
        </w:numPr>
      </w:pPr>
      <w:r>
        <w:t>Reeducação alimentar.</w:t>
      </w:r>
    </w:p>
    <w:p w:rsidR="002A19BF" w:rsidRPr="00AA3C95" w:rsidRDefault="002A19BF" w:rsidP="002A19BF"/>
    <w:p w:rsidR="002A19BF" w:rsidRPr="00AA3C95" w:rsidRDefault="002A19BF" w:rsidP="002A19BF"/>
    <w:p w:rsidR="002A19BF" w:rsidRPr="00AA3C95" w:rsidRDefault="00C06005" w:rsidP="002A19BF">
      <w:pPr>
        <w:pStyle w:val="Ttulo1"/>
      </w:pPr>
      <w:bookmarkStart w:id="8" w:name="_Toc383380607"/>
      <w:bookmarkStart w:id="9" w:name="_Toc460399516"/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  <w:bookmarkEnd w:id="8"/>
      <w:bookmarkEnd w:id="9"/>
    </w:p>
    <w:p w:rsidR="002A19BF" w:rsidRDefault="002A19BF" w:rsidP="00C6217F">
      <w:pPr>
        <w:pStyle w:val="Comments"/>
      </w:pPr>
      <w:r w:rsidRPr="00AA3C95">
        <w:t xml:space="preserve">[Liste itens reconhecidos como </w:t>
      </w:r>
      <w:proofErr w:type="gramStart"/>
      <w:r w:rsidRPr="00AA3C95">
        <w:t>não-escopo</w:t>
      </w:r>
      <w:proofErr w:type="gramEnd"/>
      <w:r w:rsidRPr="00AA3C95">
        <w:t xml:space="preserve"> de modo a evitar mal-entendidos na conclusão do projeto]</w:t>
      </w:r>
    </w:p>
    <w:p w:rsidR="002A19BF" w:rsidRPr="00AA3C95" w:rsidRDefault="00AB29AC" w:rsidP="002A19BF">
      <w:r w:rsidRPr="001B1FE7">
        <w:t>Qualquer atividade que não contribua diretamente para o atingimento dos objetivos SMART / critérios de sucesso do projeto descritos acima.</w:t>
      </w:r>
    </w:p>
    <w:p w:rsidR="002A19BF" w:rsidRDefault="002A19BF" w:rsidP="002A19BF"/>
    <w:p w:rsidR="00E10611" w:rsidRPr="00AA3C95" w:rsidRDefault="00E10611" w:rsidP="00E10611">
      <w:pPr>
        <w:pStyle w:val="Ttulo1"/>
      </w:pPr>
      <w:bookmarkStart w:id="10" w:name="_Toc402281711"/>
      <w:bookmarkStart w:id="11" w:name="_Toc460399517"/>
      <w:r>
        <w:t>Restrições</w:t>
      </w:r>
      <w:bookmarkEnd w:id="10"/>
      <w:bookmarkEnd w:id="11"/>
    </w:p>
    <w:p w:rsidR="00E10611" w:rsidRPr="00AA3C95" w:rsidRDefault="00E10611" w:rsidP="00E10611">
      <w:pPr>
        <w:pStyle w:val="Comments"/>
      </w:pPr>
      <w:r w:rsidRPr="00AA3C95">
        <w:t>[</w:t>
      </w:r>
      <w:r>
        <w:t>R</w:t>
      </w:r>
      <w:r w:rsidRPr="00AA3C95">
        <w:t>estrições adotadas p</w:t>
      </w:r>
      <w:r>
        <w:t xml:space="preserve">ara </w:t>
      </w:r>
      <w:r w:rsidRPr="00AA3C95">
        <w:t xml:space="preserve">o projeto. </w:t>
      </w:r>
      <w:r w:rsidRPr="0028566C">
        <w:t>Lista e descreve as restrições específicas associadas com o escopo</w:t>
      </w:r>
      <w:r>
        <w:t xml:space="preserve"> </w:t>
      </w:r>
      <w:r w:rsidRPr="0028566C">
        <w:t>que limitam as opções da equipe</w:t>
      </w:r>
      <w:r>
        <w:t>.</w:t>
      </w:r>
      <w:r w:rsidRPr="00AA3C95">
        <w:t xml:space="preserve"> </w:t>
      </w:r>
      <w:hyperlink r:id="rId12" w:history="1">
        <w:r w:rsidRPr="00B60ACA">
          <w:rPr>
            <w:rStyle w:val="Hyperlink"/>
          </w:rPr>
          <w:t xml:space="preserve">Saiba </w:t>
        </w:r>
        <w:proofErr w:type="gramStart"/>
        <w:r w:rsidRPr="00B60ACA">
          <w:rPr>
            <w:rStyle w:val="Hyperlink"/>
          </w:rPr>
          <w:t>mais...</w:t>
        </w:r>
        <w:proofErr w:type="gramEnd"/>
      </w:hyperlink>
      <w:r w:rsidRPr="00AA3C95">
        <w:t>]</w:t>
      </w:r>
    </w:p>
    <w:p w:rsidR="004F7506" w:rsidRDefault="004F7506" w:rsidP="004F7506">
      <w:pPr>
        <w:pStyle w:val="PargrafodaLista"/>
        <w:numPr>
          <w:ilvl w:val="0"/>
          <w:numId w:val="8"/>
        </w:numPr>
      </w:pPr>
      <w:r>
        <w:t>Reserva financeira de R$5.000,00;</w:t>
      </w:r>
    </w:p>
    <w:p w:rsidR="004F7506" w:rsidRDefault="004F7506" w:rsidP="004F7506">
      <w:pPr>
        <w:pStyle w:val="PargrafodaLista"/>
        <w:numPr>
          <w:ilvl w:val="0"/>
          <w:numId w:val="8"/>
        </w:numPr>
      </w:pPr>
      <w:r>
        <w:t>Mentor disponível somente 30 minutos às 6as.</w:t>
      </w:r>
    </w:p>
    <w:p w:rsidR="00E10611" w:rsidRPr="00AA3C95" w:rsidRDefault="00E10611" w:rsidP="00E10611"/>
    <w:p w:rsidR="00E10611" w:rsidRPr="00AA3C95" w:rsidRDefault="00E10611" w:rsidP="00E10611"/>
    <w:p w:rsidR="00E10611" w:rsidRPr="00AA3C95" w:rsidRDefault="00E10611" w:rsidP="00E10611">
      <w:pPr>
        <w:pStyle w:val="Ttulo1"/>
      </w:pPr>
      <w:bookmarkStart w:id="12" w:name="_Toc402281712"/>
      <w:bookmarkStart w:id="13" w:name="_Toc460399518"/>
      <w:r w:rsidRPr="00AA3C95">
        <w:t>Premissas</w:t>
      </w:r>
      <w:bookmarkEnd w:id="12"/>
      <w:bookmarkEnd w:id="13"/>
    </w:p>
    <w:p w:rsidR="00E10611" w:rsidRPr="00AA3C95" w:rsidRDefault="005965C2" w:rsidP="00E10611">
      <w:pPr>
        <w:pStyle w:val="Comments"/>
      </w:pPr>
      <w:r w:rsidRPr="00BC5FAE">
        <w:t>[</w:t>
      </w:r>
      <w:r>
        <w:t xml:space="preserve">Relacione as </w:t>
      </w:r>
      <w:hyperlink r:id="rId13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>
        <w:t xml:space="preserve">. </w:t>
      </w:r>
      <w:r w:rsidRPr="0018718D">
        <w:t>Ex</w:t>
      </w:r>
      <w:r>
        <w:t>.</w:t>
      </w:r>
      <w:r w:rsidRPr="0018718D">
        <w:t>: Disponibilidade de 50% do tempo do cliente durante os testes</w:t>
      </w:r>
      <w:r>
        <w:t>.</w:t>
      </w:r>
      <w:r w:rsidR="00E10611" w:rsidRPr="00AA3C95">
        <w:t xml:space="preserve"> </w:t>
      </w:r>
      <w:hyperlink r:id="rId14" w:history="1">
        <w:r w:rsidR="00E10611" w:rsidRPr="00B60ACA">
          <w:rPr>
            <w:rStyle w:val="Hyperlink"/>
          </w:rPr>
          <w:t xml:space="preserve">Saiba </w:t>
        </w:r>
        <w:proofErr w:type="gramStart"/>
        <w:r w:rsidR="00E10611" w:rsidRPr="00B60ACA">
          <w:rPr>
            <w:rStyle w:val="Hyperlink"/>
          </w:rPr>
          <w:t>mais...</w:t>
        </w:r>
        <w:proofErr w:type="gramEnd"/>
      </w:hyperlink>
      <w:r w:rsidR="00E10611" w:rsidRPr="00AA3C95">
        <w:t>]</w:t>
      </w:r>
    </w:p>
    <w:p w:rsidR="004F7506" w:rsidRDefault="004F7506" w:rsidP="004F7506">
      <w:pPr>
        <w:pStyle w:val="PargrafodaLista"/>
        <w:numPr>
          <w:ilvl w:val="0"/>
          <w:numId w:val="7"/>
        </w:numPr>
        <w:rPr>
          <w:b/>
        </w:rPr>
      </w:pPr>
      <w:r>
        <w:t>S</w:t>
      </w:r>
      <w:r w:rsidRPr="00EC12D4">
        <w:t>eus colegas de trabalho terão desempenho um pouco acima da média</w:t>
      </w:r>
      <w:r w:rsidRPr="00EC12D4">
        <w:rPr>
          <w:b/>
        </w:rPr>
        <w:t>;</w:t>
      </w:r>
    </w:p>
    <w:p w:rsidR="004F7506" w:rsidRPr="00EC12D4" w:rsidRDefault="004F7506" w:rsidP="004F7506">
      <w:pPr>
        <w:pStyle w:val="PargrafodaLista"/>
        <w:numPr>
          <w:ilvl w:val="0"/>
          <w:numId w:val="7"/>
        </w:numPr>
      </w:pPr>
      <w:r>
        <w:t>Seu c</w:t>
      </w:r>
      <w:r w:rsidRPr="00EC12D4">
        <w:t xml:space="preserve">hefe reconhecerá </w:t>
      </w:r>
      <w:r>
        <w:t>s</w:t>
      </w:r>
      <w:r w:rsidRPr="00EC12D4">
        <w:t xml:space="preserve">eu desempenho superior aos </w:t>
      </w:r>
      <w:r>
        <w:t>s</w:t>
      </w:r>
      <w:r w:rsidRPr="00EC12D4">
        <w:t>eus colegas</w:t>
      </w:r>
      <w:r>
        <w:t>.</w:t>
      </w:r>
    </w:p>
    <w:p w:rsidR="00E10611" w:rsidRPr="00AA3C95" w:rsidRDefault="00E10611" w:rsidP="00E10611"/>
    <w:p w:rsidR="00E10611" w:rsidRPr="00AA3C95" w:rsidRDefault="00E10611" w:rsidP="002A19BF"/>
    <w:p w:rsidR="002A19BF" w:rsidRPr="00AA3C95" w:rsidRDefault="002A19BF" w:rsidP="002A19BF">
      <w:pPr>
        <w:pStyle w:val="Ttulo1"/>
      </w:pPr>
      <w:bookmarkStart w:id="14" w:name="_Toc383380610"/>
      <w:bookmarkStart w:id="15" w:name="_Toc460399519"/>
      <w:r w:rsidRPr="00AA3C95">
        <w:t>E</w:t>
      </w:r>
      <w:r w:rsidR="00651C05">
        <w:t>strutura Analítica do Projeto</w:t>
      </w:r>
      <w:bookmarkEnd w:id="14"/>
      <w:bookmarkEnd w:id="15"/>
    </w:p>
    <w:p w:rsidR="006664A0" w:rsidRDefault="006664A0" w:rsidP="006664A0">
      <w:pPr>
        <w:pStyle w:val="Comments"/>
      </w:pPr>
      <w:r w:rsidRPr="00AA3C95">
        <w:t>[</w:t>
      </w:r>
      <w:r>
        <w:t xml:space="preserve">As entregas e </w:t>
      </w:r>
      <w:r w:rsidR="00651C05">
        <w:t>seus</w:t>
      </w:r>
      <w:r>
        <w:t xml:space="preserve"> critérios de aceitação podem ser descritos na </w:t>
      </w:r>
      <w:hyperlink r:id="rId15" w:tooltip="Estrutura analítica do projeto - EAP" w:history="1">
        <w:r w:rsidRPr="006664A0">
          <w:rPr>
            <w:rStyle w:val="Hyperlink"/>
          </w:rPr>
          <w:t>Estrutura analítica do projeto - EAP</w:t>
        </w:r>
      </w:hyperlink>
      <w:r>
        <w:t xml:space="preserve"> e em seu </w:t>
      </w:r>
      <w:hyperlink r:id="rId16" w:tooltip="Dicionário da EAP" w:history="1">
        <w:r w:rsidRPr="006664A0">
          <w:rPr>
            <w:rStyle w:val="Hyperlink"/>
          </w:rPr>
          <w:t>Dicionário</w:t>
        </w:r>
      </w:hyperlink>
      <w:r>
        <w:t>.</w:t>
      </w:r>
      <w:proofErr w:type="gramStart"/>
      <w:r w:rsidRPr="00AA3C95">
        <w:t xml:space="preserve"> ]</w:t>
      </w:r>
      <w:proofErr w:type="gramEnd"/>
    </w:p>
    <w:p w:rsidR="003C6AAD" w:rsidRDefault="003C6AAD" w:rsidP="003C6AAD">
      <w:r w:rsidRPr="00C635C6">
        <w:t xml:space="preserve">As entregas </w:t>
      </w:r>
      <w:r>
        <w:t>foram estruturadas conforme EAP abaixo.</w:t>
      </w:r>
    </w:p>
    <w:p w:rsidR="00C635C6" w:rsidRPr="00C635C6" w:rsidRDefault="003C6AAD" w:rsidP="003C6AAD">
      <w:r>
        <w:t>S</w:t>
      </w:r>
      <w:r w:rsidRPr="00C635C6">
        <w:t xml:space="preserve">eus critérios de aceitação </w:t>
      </w:r>
      <w:r>
        <w:t xml:space="preserve">e o detalhamento das mesmas </w:t>
      </w:r>
      <w:r w:rsidRPr="00C635C6">
        <w:t>estão descritas no seu dicionário em anexo.</w:t>
      </w:r>
    </w:p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2C3" w:rsidRDefault="00F932C3" w:rsidP="005E1593">
      <w:r>
        <w:separator/>
      </w:r>
    </w:p>
  </w:endnote>
  <w:endnote w:type="continuationSeparator" w:id="0">
    <w:p w:rsidR="00F932C3" w:rsidRDefault="00F932C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1503D">
            <w:rPr>
              <w:noProof/>
              <w:color w:val="244061" w:themeColor="accent1" w:themeShade="80"/>
            </w:rPr>
            <w:t>Declaracao do escopo do projeto.docx</w:t>
          </w:r>
          <w:proofErr w:type="gramStart"/>
          <w:r w:rsidRPr="006419CA">
            <w:rPr>
              <w:color w:val="244061" w:themeColor="accent1" w:themeShade="80"/>
            </w:rPr>
            <w:fldChar w:fldCharType="end"/>
          </w:r>
          <w:proofErr w:type="gramEnd"/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C356F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C356F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372728669"/>
          <w:placeholder>
            <w:docPart w:val="40F105B9444A49F192837983B7A5FD5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741" w:type="dxa"/>
              <w:vAlign w:val="center"/>
            </w:tcPr>
            <w:p w:rsidR="00957346" w:rsidRPr="006419CA" w:rsidRDefault="00957346" w:rsidP="00957346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957346" w:rsidRPr="006419CA" w:rsidRDefault="00F932C3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957346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2C3" w:rsidRDefault="00F932C3" w:rsidP="005E1593">
      <w:r>
        <w:separator/>
      </w:r>
    </w:p>
  </w:footnote>
  <w:footnote w:type="continuationSeparator" w:id="0">
    <w:p w:rsidR="00F932C3" w:rsidRDefault="00F932C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957346" w:rsidP="00C6217F">
          <w:pPr>
            <w:pStyle w:val="Comments"/>
          </w:pPr>
          <w:r w:rsidRPr="00C6217F">
            <w:rPr>
              <w:sz w:val="22"/>
              <w:szCs w:val="22"/>
            </w:rPr>
            <w:fldChar w:fldCharType="begin"/>
          </w:r>
          <w:r w:rsidRPr="00C6217F">
            <w:rPr>
              <w:sz w:val="22"/>
              <w:szCs w:val="22"/>
            </w:rPr>
            <w:instrText xml:space="preserve"> TITLE   \* MERGEFORMAT </w:instrText>
          </w:r>
          <w:r w:rsidRPr="00C6217F">
            <w:rPr>
              <w:sz w:val="22"/>
              <w:szCs w:val="22"/>
            </w:rPr>
            <w:fldChar w:fldCharType="separate"/>
          </w:r>
          <w:r w:rsidR="00AB29AC">
            <w:rPr>
              <w:sz w:val="22"/>
              <w:szCs w:val="22"/>
            </w:rPr>
            <w:t>Declaração do escopo do projeto</w:t>
          </w:r>
          <w:r w:rsidRPr="00C6217F"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4D0195" w:rsidP="002D679E">
          <w:pPr>
            <w:pStyle w:val="Cabealho"/>
            <w:rPr>
              <w:sz w:val="22"/>
              <w:szCs w:val="22"/>
            </w:rPr>
          </w:pPr>
          <w:r w:rsidRPr="00C6217F">
            <w:fldChar w:fldCharType="begin"/>
          </w:r>
          <w:r w:rsidRPr="00C6217F">
            <w:rPr>
              <w:sz w:val="22"/>
              <w:szCs w:val="22"/>
            </w:rPr>
            <w:instrText xml:space="preserve"> SUBJECT   \* MERGEFORMAT </w:instrText>
          </w:r>
          <w:r w:rsidRPr="00C6217F">
            <w:fldChar w:fldCharType="separate"/>
          </w:r>
          <w:r w:rsidR="00AB29AC">
            <w:rPr>
              <w:sz w:val="22"/>
              <w:szCs w:val="22"/>
            </w:rPr>
            <w:t>Projeto Qualidade de vida</w:t>
          </w:r>
          <w:r w:rsidRPr="00C6217F">
            <w:fldChar w:fldCharType="end"/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E7020D"/>
    <w:multiLevelType w:val="hybridMultilevel"/>
    <w:tmpl w:val="CCB02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1704C"/>
    <w:multiLevelType w:val="hybridMultilevel"/>
    <w:tmpl w:val="B1429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9384749"/>
    <w:multiLevelType w:val="hybridMultilevel"/>
    <w:tmpl w:val="E7985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46C75"/>
    <w:multiLevelType w:val="hybridMultilevel"/>
    <w:tmpl w:val="02EC7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163992"/>
    <w:multiLevelType w:val="hybridMultilevel"/>
    <w:tmpl w:val="BA98E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426C3"/>
    <w:rsid w:val="0007469D"/>
    <w:rsid w:val="000B029A"/>
    <w:rsid w:val="000C1AC0"/>
    <w:rsid w:val="000E2853"/>
    <w:rsid w:val="000E3FBC"/>
    <w:rsid w:val="00137694"/>
    <w:rsid w:val="001B1FE7"/>
    <w:rsid w:val="001D497F"/>
    <w:rsid w:val="001F3D30"/>
    <w:rsid w:val="00211D53"/>
    <w:rsid w:val="0027281B"/>
    <w:rsid w:val="00274187"/>
    <w:rsid w:val="0028566C"/>
    <w:rsid w:val="00293ED8"/>
    <w:rsid w:val="002A19BF"/>
    <w:rsid w:val="002F0005"/>
    <w:rsid w:val="00323EFA"/>
    <w:rsid w:val="00331443"/>
    <w:rsid w:val="00340630"/>
    <w:rsid w:val="00341B09"/>
    <w:rsid w:val="0034544C"/>
    <w:rsid w:val="00366264"/>
    <w:rsid w:val="00393AF2"/>
    <w:rsid w:val="003C4FC3"/>
    <w:rsid w:val="003C6AAD"/>
    <w:rsid w:val="003D377B"/>
    <w:rsid w:val="003D437B"/>
    <w:rsid w:val="00424175"/>
    <w:rsid w:val="0042609D"/>
    <w:rsid w:val="004B2855"/>
    <w:rsid w:val="004B60F1"/>
    <w:rsid w:val="004D0195"/>
    <w:rsid w:val="004D27A1"/>
    <w:rsid w:val="004F7506"/>
    <w:rsid w:val="0055540E"/>
    <w:rsid w:val="00570B31"/>
    <w:rsid w:val="005965C2"/>
    <w:rsid w:val="005B4260"/>
    <w:rsid w:val="005B61DB"/>
    <w:rsid w:val="005E1593"/>
    <w:rsid w:val="005F487B"/>
    <w:rsid w:val="006214DC"/>
    <w:rsid w:val="00631A54"/>
    <w:rsid w:val="006419CA"/>
    <w:rsid w:val="00651C05"/>
    <w:rsid w:val="00663704"/>
    <w:rsid w:val="006664A0"/>
    <w:rsid w:val="006A233C"/>
    <w:rsid w:val="00712F3D"/>
    <w:rsid w:val="00743E89"/>
    <w:rsid w:val="0079397C"/>
    <w:rsid w:val="007A054B"/>
    <w:rsid w:val="007B5F63"/>
    <w:rsid w:val="007D2516"/>
    <w:rsid w:val="007D65CE"/>
    <w:rsid w:val="00804EDF"/>
    <w:rsid w:val="008264F3"/>
    <w:rsid w:val="00842903"/>
    <w:rsid w:val="00871E89"/>
    <w:rsid w:val="008843C9"/>
    <w:rsid w:val="00935489"/>
    <w:rsid w:val="009442FF"/>
    <w:rsid w:val="00952A34"/>
    <w:rsid w:val="00955157"/>
    <w:rsid w:val="00957346"/>
    <w:rsid w:val="009A3D1F"/>
    <w:rsid w:val="009B5B6C"/>
    <w:rsid w:val="00A47ED6"/>
    <w:rsid w:val="00AB29AC"/>
    <w:rsid w:val="00AE1992"/>
    <w:rsid w:val="00AF6D5F"/>
    <w:rsid w:val="00B7012B"/>
    <w:rsid w:val="00BC5600"/>
    <w:rsid w:val="00C06005"/>
    <w:rsid w:val="00C10723"/>
    <w:rsid w:val="00C52528"/>
    <w:rsid w:val="00C6217F"/>
    <w:rsid w:val="00C635C6"/>
    <w:rsid w:val="00C928A3"/>
    <w:rsid w:val="00CE2B3B"/>
    <w:rsid w:val="00CF2315"/>
    <w:rsid w:val="00D37957"/>
    <w:rsid w:val="00D80127"/>
    <w:rsid w:val="00DC356F"/>
    <w:rsid w:val="00E10611"/>
    <w:rsid w:val="00E1503D"/>
    <w:rsid w:val="00E34C15"/>
    <w:rsid w:val="00E758AF"/>
    <w:rsid w:val="00E94091"/>
    <w:rsid w:val="00E971FD"/>
    <w:rsid w:val="00EC3752"/>
    <w:rsid w:val="00EF0140"/>
    <w:rsid w:val="00F042E7"/>
    <w:rsid w:val="00F61057"/>
    <w:rsid w:val="00F932C3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AB29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AB2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scritoriodeprojetos.com.br/premissas-de-um-projeto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escritoriodeprojetos.com.br/restricoes-de-um-projeto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escritoriodeprojetos.com.br/dicionario-da-eap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scritoriodeprojetos.com.br/component/jdownloads/send/8-modelos/2449-dicionario-da-eap-com-requisito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scritoriodeprojetos.com.br/eap" TargetMode="External"/><Relationship Id="rId10" Type="http://schemas.openxmlformats.org/officeDocument/2006/relationships/hyperlink" Target="http://escritoriodeprojetos.com.br/requisito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escritoriodeprojetos.com.br/objetivos-smart" TargetMode="External"/><Relationship Id="rId14" Type="http://schemas.openxmlformats.org/officeDocument/2006/relationships/hyperlink" Target="http://escritoriodeprojetos.com.br/premissas-de-um-projet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CFB"/>
    <w:rsid w:val="000C028B"/>
    <w:rsid w:val="00120EEA"/>
    <w:rsid w:val="001230AF"/>
    <w:rsid w:val="001F1557"/>
    <w:rsid w:val="00293790"/>
    <w:rsid w:val="00392B07"/>
    <w:rsid w:val="00441365"/>
    <w:rsid w:val="004B505A"/>
    <w:rsid w:val="006C0CFB"/>
    <w:rsid w:val="006D043E"/>
    <w:rsid w:val="00766655"/>
    <w:rsid w:val="00A525F0"/>
    <w:rsid w:val="00A5392F"/>
    <w:rsid w:val="00AF3A7B"/>
    <w:rsid w:val="00B80C3B"/>
    <w:rsid w:val="00C12CE0"/>
    <w:rsid w:val="00C54BCE"/>
    <w:rsid w:val="00CB7CB6"/>
    <w:rsid w:val="00D075E1"/>
    <w:rsid w:val="00F9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CFB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C0CF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CFB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C0C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10735-BCDD-48A2-879A-541BE94D2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3</Pages>
  <Words>745</Words>
  <Characters>4029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4765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Projeto Qualidade de vida</dc:subject>
  <dc:creator>Edu</dc:creator>
  <cp:keywords>Template Gerenciamento de Projetos</cp:keywords>
  <dc:description>http://escritoriodeprojetos.com.br</dc:description>
  <cp:lastModifiedBy>Micro</cp:lastModifiedBy>
  <cp:revision>2</cp:revision>
  <dcterms:created xsi:type="dcterms:W3CDTF">2019-05-11T01:48:00Z</dcterms:created>
  <dcterms:modified xsi:type="dcterms:W3CDTF">2019-05-11T01:48:00Z</dcterms:modified>
</cp:coreProperties>
</file>